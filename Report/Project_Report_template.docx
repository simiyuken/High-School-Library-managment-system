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4CE2" w14:textId="77777777" w:rsidR="00746D2E" w:rsidRDefault="00AF2F33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w:pict w14:anchorId="3DE9F160"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14:paraId="1DD3E06C" w14:textId="77777777" w:rsidR="006F3721" w:rsidRDefault="00831116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>Report:</w:t>
                  </w:r>
                </w:p>
                <w:p w14:paraId="645545B5" w14:textId="77777777" w:rsidR="00831116" w:rsidRDefault="00831116" w:rsidP="00860730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>LIBRARY MANAGEMENT SYSTEM</w:t>
                  </w:r>
                </w:p>
                <w:p w14:paraId="36600C9E" w14:textId="77777777" w:rsidR="00831116" w:rsidRPr="00F40045" w:rsidRDefault="00831116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1DD0D767" w14:textId="77777777" w:rsidR="006F3721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6FE44143" w14:textId="77777777" w:rsidR="008A67D4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22A8A60C" w14:textId="77777777" w:rsidR="008A67D4" w:rsidRPr="00F40045" w:rsidRDefault="008A67D4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3AF6D3D4" w14:textId="77777777"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: &lt;</w:t>
                  </w: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CODE</w:t>
                  </w:r>
                  <w:r w:rsidRPr="00F40045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&gt;</w:t>
                  </w:r>
                </w:p>
                <w:p w14:paraId="2A295212" w14:textId="77777777" w:rsidR="006F3721" w:rsidRPr="00F40045" w:rsidRDefault="006F3721" w:rsidP="00860730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14:paraId="0E3E3F27" w14:textId="77777777" w:rsidR="006F3721" w:rsidRPr="00417AA7" w:rsidRDefault="006F3721" w:rsidP="00860730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860730"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 wp14:anchorId="52DDC285" wp14:editId="207C4F9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w:pict w14:anchorId="5C05530D"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 w14:anchorId="535010B5"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14:paraId="0FD52A95" w14:textId="77777777" w:rsidR="00963DA6" w:rsidRDefault="00AF2F33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w:pict w14:anchorId="419DDAAD"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14:paraId="58A6C1ED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14:paraId="106A94A4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</w:t>
                  </w:r>
                  <w:proofErr w:type="gramStart"/>
                  <w:r>
                    <w:rPr>
                      <w:rFonts w:ascii="Arial" w:hAnsi="Arial" w:cs="Arial"/>
                      <w:bCs/>
                      <w:sz w:val="24"/>
                    </w:rPr>
                    <w:t>Members :</w:t>
                  </w:r>
                  <w:proofErr w:type="gramEnd"/>
                </w:p>
                <w:p w14:paraId="63D50E80" w14:textId="77777777" w:rsidR="006F3721" w:rsidRDefault="006F3721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14:paraId="7F9A23CE" w14:textId="77777777" w:rsidR="006F3721" w:rsidRPr="00DB5DE8" w:rsidRDefault="006F3721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14:paraId="575C97D6" w14:textId="77777777" w:rsidR="006F3721" w:rsidRPr="000F4649" w:rsidRDefault="006F3721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14:paraId="1639CC47" w14:textId="77777777" w:rsidR="006F3721" w:rsidRPr="000F4649" w:rsidRDefault="006F3721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14:paraId="425E89F9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3FDFE88E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0BE953ED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11455164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14:paraId="2B5015D6" w14:textId="77777777" w:rsidR="006F3721" w:rsidRDefault="006F3721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5FDB0067" wp14:editId="6FAB5C49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39AB68FE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7FCF5D9B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51470E7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2E02377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261649A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013CCA7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529F05B9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ED6D2E3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FE7A97E" w14:textId="77777777" w:rsidR="002979C3" w:rsidRPr="00404B4F" w:rsidRDefault="00831116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755E4314" w14:textId="5464CAC6" w:rsidR="002979C3" w:rsidRPr="00B96BE2" w:rsidRDefault="00C921C6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6-08-21</w:t>
            </w:r>
          </w:p>
        </w:tc>
        <w:tc>
          <w:tcPr>
            <w:tcW w:w="863" w:type="pct"/>
            <w:vAlign w:val="center"/>
          </w:tcPr>
          <w:p w14:paraId="3C403D4B" w14:textId="40AB0C3A" w:rsidR="001B4CE7" w:rsidRPr="007B3ACD" w:rsidRDefault="00C921C6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AALLA SONIKA</w:t>
            </w:r>
          </w:p>
        </w:tc>
        <w:tc>
          <w:tcPr>
            <w:tcW w:w="785" w:type="pct"/>
            <w:vAlign w:val="center"/>
          </w:tcPr>
          <w:p w14:paraId="077C36CC" w14:textId="77777777" w:rsidR="002979C3" w:rsidRPr="00997756" w:rsidRDefault="00831116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923" w:type="pct"/>
            <w:vAlign w:val="center"/>
          </w:tcPr>
          <w:p w14:paraId="434EEDB3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601D1B4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299F591A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226528E8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DDF08FA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068173F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45076C0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DE85355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4D1A477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03C8936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6129F543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21B2FBBC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A702074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6A99F514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F5BF28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5742551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72DC0A7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0CCB84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08C75DE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636A5164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00C147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1DE72ED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DEB9C68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45D823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7E8BA1FB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DD21BBC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07ED763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6D19AD8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D22251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71F52370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72593BA3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6451DD3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33A1654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51B6E86C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70FF67B3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113A3085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006426C7" w14:textId="77777777" w:rsidR="000D706F" w:rsidRDefault="000D706F" w:rsidP="000D706F">
          <w:pPr>
            <w:pStyle w:val="TOCHeading"/>
          </w:pPr>
        </w:p>
        <w:p w14:paraId="1D304636" w14:textId="77777777" w:rsidR="00DB5DE8" w:rsidRDefault="00AF2F33"/>
      </w:sdtContent>
    </w:sdt>
    <w:p w14:paraId="600235A5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FD0F3BA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1E22F8EB" w14:textId="77777777" w:rsidR="00053C2C" w:rsidRDefault="00053C2C" w:rsidP="00053C2C"/>
    <w:p w14:paraId="3EB41AC0" w14:textId="77777777" w:rsidR="00053C2C" w:rsidRDefault="00053C2C" w:rsidP="00053C2C"/>
    <w:bookmarkEnd w:id="0"/>
    <w:bookmarkEnd w:id="1"/>
    <w:bookmarkEnd w:id="2"/>
    <w:bookmarkEnd w:id="3"/>
    <w:p w14:paraId="1E730740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07C2C" w14:textId="77777777" w:rsidR="00AF2F33" w:rsidRDefault="00AF2F33" w:rsidP="006A582B">
      <w:r>
        <w:separator/>
      </w:r>
    </w:p>
  </w:endnote>
  <w:endnote w:type="continuationSeparator" w:id="0">
    <w:p w14:paraId="485ED003" w14:textId="77777777" w:rsidR="00AF2F33" w:rsidRDefault="00AF2F33" w:rsidP="006A582B">
      <w:r>
        <w:continuationSeparator/>
      </w:r>
    </w:p>
  </w:endnote>
  <w:endnote w:type="continuationNotice" w:id="1">
    <w:p w14:paraId="6BC41751" w14:textId="77777777" w:rsidR="00AF2F33" w:rsidRDefault="00AF2F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8146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383CD375" w14:textId="77777777" w:rsidTr="00107955">
      <w:tc>
        <w:tcPr>
          <w:tcW w:w="3960" w:type="dxa"/>
        </w:tcPr>
        <w:p w14:paraId="35F9429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367C1430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511F48E8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5222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652220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771762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10890DEB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C21A" w14:textId="77777777" w:rsidR="00AF2F33" w:rsidRDefault="00AF2F33" w:rsidP="006A582B">
      <w:r>
        <w:separator/>
      </w:r>
    </w:p>
  </w:footnote>
  <w:footnote w:type="continuationSeparator" w:id="0">
    <w:p w14:paraId="5D65276A" w14:textId="77777777" w:rsidR="00AF2F33" w:rsidRDefault="00AF2F33" w:rsidP="006A582B">
      <w:r>
        <w:continuationSeparator/>
      </w:r>
    </w:p>
  </w:footnote>
  <w:footnote w:type="continuationNotice" w:id="1">
    <w:p w14:paraId="52FC9AC3" w14:textId="77777777" w:rsidR="00AF2F33" w:rsidRDefault="00AF2F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A9D8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3EBA29EA" w14:textId="77777777" w:rsidTr="00D8110D">
      <w:tc>
        <w:tcPr>
          <w:tcW w:w="6768" w:type="dxa"/>
        </w:tcPr>
        <w:p w14:paraId="12099465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148EA0C4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54DE46D6" wp14:editId="6E5068DD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E6BE05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20A477A3"/>
  <w15:docId w15:val="{15D68CCC-91D7-4F6B-A990-B57648241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180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192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176C1A0502@gnits.in</cp:lastModifiedBy>
  <cp:revision>24</cp:revision>
  <cp:lastPrinted>2014-03-29T07:34:00Z</cp:lastPrinted>
  <dcterms:created xsi:type="dcterms:W3CDTF">2020-05-13T03:02:00Z</dcterms:created>
  <dcterms:modified xsi:type="dcterms:W3CDTF">2021-09-08T06:26:00Z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